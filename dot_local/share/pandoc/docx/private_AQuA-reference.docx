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127F" w14:textId="1FB30861" w:rsidR="009175DB" w:rsidRPr="004063F8" w:rsidRDefault="009175DB" w:rsidP="009175DB">
      <w:pPr>
        <w:pStyle w:val="Title"/>
        <w:rPr>
          <w:lang w:val="en-AU"/>
        </w:rPr>
      </w:pPr>
      <w:r w:rsidRPr="004063F8">
        <w:rPr>
          <w:lang w:val="en-AU"/>
        </w:rPr>
        <w:t xml:space="preserve">Title </w:t>
      </w:r>
    </w:p>
    <w:p w14:paraId="4EB8811B" w14:textId="77777777" w:rsidR="009175DB" w:rsidRPr="004063F8" w:rsidRDefault="009175DB" w:rsidP="009175DB">
      <w:pPr>
        <w:pStyle w:val="Subtitle"/>
        <w:rPr>
          <w:lang w:val="en-AU"/>
        </w:rPr>
      </w:pPr>
      <w:r w:rsidRPr="004063F8">
        <w:rPr>
          <w:lang w:val="en-AU"/>
        </w:rPr>
        <w:t xml:space="preserve"> Subtitle </w:t>
      </w:r>
    </w:p>
    <w:p w14:paraId="173DC306" w14:textId="77777777" w:rsidR="009175DB" w:rsidRPr="004063F8" w:rsidRDefault="009175DB" w:rsidP="009175DB">
      <w:pPr>
        <w:pStyle w:val="Author"/>
      </w:pPr>
      <w:r w:rsidRPr="004063F8">
        <w:t xml:space="preserve"> Author </w:t>
      </w:r>
    </w:p>
    <w:p w14:paraId="376F8B55" w14:textId="77777777" w:rsidR="009175DB" w:rsidRPr="004063F8" w:rsidRDefault="009175DB" w:rsidP="009175DB">
      <w:pPr>
        <w:pStyle w:val="Date"/>
      </w:pPr>
      <w:r w:rsidRPr="004063F8">
        <w:t xml:space="preserve"> Date </w:t>
      </w:r>
    </w:p>
    <w:p w14:paraId="4D4100AA" w14:textId="77777777" w:rsidR="009175DB" w:rsidRPr="004063F8" w:rsidRDefault="009175DB" w:rsidP="009175DB">
      <w:pPr>
        <w:pStyle w:val="Abstract"/>
      </w:pPr>
      <w:r w:rsidRPr="004063F8">
        <w:t xml:space="preserve"> Abstract </w:t>
      </w:r>
    </w:p>
    <w:p w14:paraId="51C349DB" w14:textId="77777777" w:rsidR="009175DB" w:rsidRPr="004063F8" w:rsidRDefault="009175DB" w:rsidP="009175DB">
      <w:pPr>
        <w:pStyle w:val="Heading1"/>
      </w:pPr>
      <w:bookmarkStart w:id="0" w:name="heading-1"/>
      <w:r w:rsidRPr="004063F8">
        <w:t xml:space="preserve"> Heading 1 </w:t>
      </w:r>
      <w:bookmarkEnd w:id="0"/>
    </w:p>
    <w:p w14:paraId="4BF53711" w14:textId="77777777" w:rsidR="009175DB" w:rsidRPr="004063F8" w:rsidRDefault="009175DB" w:rsidP="009175DB">
      <w:pPr>
        <w:pStyle w:val="Heading2"/>
      </w:pPr>
      <w:bookmarkStart w:id="1" w:name="heading-2"/>
      <w:r w:rsidRPr="004063F8">
        <w:t xml:space="preserve"> Heading 2 </w:t>
      </w:r>
      <w:bookmarkEnd w:id="1"/>
    </w:p>
    <w:p w14:paraId="194E5F38" w14:textId="77777777" w:rsidR="009175DB" w:rsidRPr="004063F8" w:rsidRDefault="009175DB" w:rsidP="009175DB">
      <w:pPr>
        <w:pStyle w:val="Heading3"/>
      </w:pPr>
      <w:bookmarkStart w:id="2" w:name="heading-3"/>
      <w:r w:rsidRPr="004063F8">
        <w:t xml:space="preserve"> Heading 3 </w:t>
      </w:r>
      <w:bookmarkEnd w:id="2"/>
    </w:p>
    <w:p w14:paraId="6EA7AB3A" w14:textId="77777777" w:rsidR="009175DB" w:rsidRPr="004063F8" w:rsidRDefault="009175DB" w:rsidP="009175DB">
      <w:pPr>
        <w:pStyle w:val="Heading4"/>
      </w:pPr>
      <w:bookmarkStart w:id="3" w:name="heading-4"/>
      <w:r w:rsidRPr="004063F8">
        <w:t xml:space="preserve"> Heading 4 </w:t>
      </w:r>
      <w:bookmarkEnd w:id="3"/>
    </w:p>
    <w:p w14:paraId="3160BFA4" w14:textId="77777777" w:rsidR="009175DB" w:rsidRPr="004063F8" w:rsidRDefault="009175DB" w:rsidP="009175DB">
      <w:pPr>
        <w:pStyle w:val="Heading5"/>
      </w:pPr>
      <w:bookmarkStart w:id="4" w:name="heading-5"/>
      <w:r w:rsidRPr="004063F8">
        <w:t xml:space="preserve"> Heading 5 </w:t>
      </w:r>
      <w:bookmarkEnd w:id="4"/>
    </w:p>
    <w:p w14:paraId="67A4BBE2" w14:textId="77777777" w:rsidR="009175DB" w:rsidRPr="004063F8" w:rsidRDefault="009175DB" w:rsidP="009175DB">
      <w:pPr>
        <w:pStyle w:val="Heading6"/>
      </w:pPr>
      <w:bookmarkStart w:id="5" w:name="heading-6"/>
      <w:r w:rsidRPr="004063F8">
        <w:t xml:space="preserve"> Heading 6 </w:t>
      </w:r>
      <w:bookmarkEnd w:id="5"/>
    </w:p>
    <w:p w14:paraId="35C8CDFB" w14:textId="77777777" w:rsidR="009175DB" w:rsidRPr="004063F8" w:rsidRDefault="009175DB" w:rsidP="009175DB">
      <w:pPr>
        <w:pStyle w:val="Heading7"/>
      </w:pPr>
      <w:bookmarkStart w:id="6" w:name="heading-7"/>
      <w:r w:rsidRPr="004063F8">
        <w:t xml:space="preserve"> Heading 7 </w:t>
      </w:r>
      <w:bookmarkEnd w:id="6"/>
    </w:p>
    <w:p w14:paraId="7392D9D7" w14:textId="77777777" w:rsidR="009175DB" w:rsidRPr="004063F8" w:rsidRDefault="009175DB" w:rsidP="009175DB">
      <w:pPr>
        <w:pStyle w:val="Heading8"/>
      </w:pPr>
      <w:bookmarkStart w:id="7" w:name="heading-8"/>
      <w:r w:rsidRPr="004063F8">
        <w:t xml:space="preserve"> Heading 8 </w:t>
      </w:r>
      <w:bookmarkEnd w:id="7"/>
    </w:p>
    <w:p w14:paraId="63BC0E21" w14:textId="77777777" w:rsidR="009175DB" w:rsidRPr="004063F8" w:rsidRDefault="009175DB" w:rsidP="009175DB">
      <w:pPr>
        <w:pStyle w:val="Heading9"/>
      </w:pPr>
      <w:bookmarkStart w:id="8" w:name="heading-9"/>
      <w:r w:rsidRPr="004063F8">
        <w:t xml:space="preserve"> Heading 9 </w:t>
      </w:r>
      <w:bookmarkEnd w:id="8"/>
    </w:p>
    <w:p w14:paraId="40770019" w14:textId="77777777" w:rsidR="009175DB" w:rsidRPr="004063F8" w:rsidRDefault="009175DB" w:rsidP="009175DB">
      <w:pPr>
        <w:pStyle w:val="FirstParagraph"/>
      </w:pPr>
      <w:r w:rsidRPr="004063F8">
        <w:t xml:space="preserve"> First Paragraph. </w:t>
      </w:r>
    </w:p>
    <w:p w14:paraId="304B9F71" w14:textId="77777777" w:rsidR="009175DB" w:rsidRPr="004063F8" w:rsidRDefault="009175DB" w:rsidP="009175DB">
      <w:pPr>
        <w:pStyle w:val="BodyText"/>
      </w:pPr>
      <w:r w:rsidRPr="004063F8">
        <w:t xml:space="preserve"> Body Text. Body Text Char.    </w:t>
      </w:r>
      <w:r w:rsidRPr="004063F8">
        <w:rPr>
          <w:rStyle w:val="VerbatimChar"/>
        </w:rPr>
        <w:t xml:space="preserve"> Verbatim Char </w:t>
      </w:r>
      <w:r w:rsidRPr="004063F8">
        <w:t xml:space="preserve"> .    </w:t>
      </w:r>
      <w:hyperlink r:id="rId7">
        <w:r w:rsidRPr="004063F8">
          <w:rPr>
            <w:rStyle w:val="Hyperlink"/>
          </w:rPr>
          <w:t xml:space="preserve"> Hyperlink </w:t>
        </w:r>
      </w:hyperlink>
      <w:r w:rsidRPr="004063F8">
        <w:t xml:space="preserve"> .     Footnote. </w:t>
      </w:r>
      <w:r w:rsidRPr="004063F8">
        <w:rPr>
          <w:rStyle w:val="FootnoteReference"/>
        </w:rPr>
        <w:footnoteReference w:id="1"/>
      </w:r>
    </w:p>
    <w:p w14:paraId="60307C27" w14:textId="77777777" w:rsidR="009175DB" w:rsidRPr="004063F8" w:rsidRDefault="009175DB" w:rsidP="009175DB">
      <w:pPr>
        <w:pStyle w:val="BlockText"/>
      </w:pPr>
      <w:r w:rsidRPr="004063F8">
        <w:t xml:space="preserve"> Block Text. </w:t>
      </w:r>
    </w:p>
    <w:p w14:paraId="3F17D6A9" w14:textId="77777777" w:rsidR="009175DB" w:rsidRPr="002127E5" w:rsidRDefault="009175DB" w:rsidP="009175DB">
      <w:pPr>
        <w:pStyle w:val="TableCaption"/>
      </w:pPr>
      <w:r w:rsidRPr="002127E5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43"/>
        <w:gridCol w:w="743"/>
      </w:tblGrid>
      <w:tr w:rsidR="009175DB" w:rsidRPr="004063F8" w14:paraId="0ECE945A" w14:textId="77777777" w:rsidTr="00BF5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92D9DA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  <w:tc>
          <w:tcPr>
            <w:tcW w:w="0" w:type="auto"/>
          </w:tcPr>
          <w:p w14:paraId="6CBC4C78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Table </w:t>
            </w:r>
          </w:p>
        </w:tc>
      </w:tr>
      <w:tr w:rsidR="009175DB" w:rsidRPr="004063F8" w14:paraId="0A819327" w14:textId="77777777" w:rsidTr="00BF5603">
        <w:tc>
          <w:tcPr>
            <w:tcW w:w="0" w:type="auto"/>
          </w:tcPr>
          <w:p w14:paraId="261E04CF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1 </w:t>
            </w:r>
          </w:p>
        </w:tc>
        <w:tc>
          <w:tcPr>
            <w:tcW w:w="0" w:type="auto"/>
          </w:tcPr>
          <w:p w14:paraId="68AB30F2" w14:textId="77777777" w:rsidR="009175DB" w:rsidRPr="004063F8" w:rsidRDefault="009175DB" w:rsidP="00BF5603">
            <w:pPr>
              <w:pStyle w:val="Compact"/>
              <w:rPr>
                <w:lang w:val="en-AU"/>
              </w:rPr>
            </w:pPr>
            <w:r w:rsidRPr="004063F8">
              <w:rPr>
                <w:lang w:val="en-AU"/>
              </w:rPr>
              <w:t xml:space="preserve"> 2 </w:t>
            </w:r>
          </w:p>
        </w:tc>
      </w:tr>
    </w:tbl>
    <w:p w14:paraId="27F6ED7A" w14:textId="77777777" w:rsidR="009175DB" w:rsidRPr="002127E5" w:rsidRDefault="009175DB" w:rsidP="009175DB">
      <w:pPr>
        <w:pStyle w:val="ImageCaption"/>
      </w:pPr>
      <w:r w:rsidRPr="002127E5">
        <w:t xml:space="preserve"> Image Caption </w:t>
      </w:r>
    </w:p>
    <w:p w14:paraId="47011E89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10FD56F9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61FE42D5" w14:textId="77777777" w:rsidR="009175DB" w:rsidRPr="004063F8" w:rsidRDefault="009175DB" w:rsidP="009175DB">
      <w:pPr>
        <w:pStyle w:val="DefinitionTerm"/>
      </w:pPr>
      <w:r w:rsidRPr="004063F8">
        <w:t xml:space="preserve"> DefinitionTerm </w:t>
      </w:r>
    </w:p>
    <w:p w14:paraId="7256BDF1" w14:textId="77777777" w:rsidR="009175DB" w:rsidRPr="004063F8" w:rsidRDefault="009175DB" w:rsidP="009175DB">
      <w:pPr>
        <w:pStyle w:val="Definition"/>
      </w:pPr>
      <w:r w:rsidRPr="004063F8">
        <w:t xml:space="preserve"> Definition </w:t>
      </w:r>
    </w:p>
    <w:p w14:paraId="04C1BB38" w14:textId="77777777" w:rsidR="009175DB" w:rsidRDefault="009175DB" w:rsidP="009175DB"/>
    <w:p w14:paraId="1974542E" w14:textId="646DCC88" w:rsidR="006248C9" w:rsidRDefault="006248C9">
      <w:pPr>
        <w:spacing w:after="160" w:line="259" w:lineRule="auto"/>
        <w:rPr>
          <w:rFonts w:ascii="Calibri" w:eastAsiaTheme="majorEastAsia" w:hAnsi="Calibri" w:cstheme="majorBidi"/>
          <w:color w:val="EC008C"/>
          <w:sz w:val="22"/>
          <w:szCs w:val="22"/>
        </w:rPr>
      </w:pPr>
      <w:r>
        <w:br w:type="page"/>
      </w:r>
    </w:p>
    <w:p w14:paraId="634C5C6A" w14:textId="77777777" w:rsidR="007F6504" w:rsidRDefault="007F6504" w:rsidP="007F6504">
      <w:pPr>
        <w:pStyle w:val="Heading5"/>
      </w:pPr>
    </w:p>
    <w:sectPr w:rsidR="007F6504" w:rsidSect="00FB60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59C19" w14:textId="77777777" w:rsidR="00227C05" w:rsidRDefault="00227C05" w:rsidP="007F6504">
      <w:r>
        <w:separator/>
      </w:r>
    </w:p>
  </w:endnote>
  <w:endnote w:type="continuationSeparator" w:id="0">
    <w:p w14:paraId="79377CC0" w14:textId="77777777" w:rsidR="00227C05" w:rsidRDefault="00227C05" w:rsidP="007F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ter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SemiBold Italic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Inter Semi Bold">
    <w:altName w:val="Calibri"/>
    <w:panose1 w:val="020B0604020202020204"/>
    <w:charset w:val="00"/>
    <w:family w:val="auto"/>
    <w:pitch w:val="variable"/>
    <w:sig w:usb0="E0000AFF" w:usb1="5200A1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8D6C1" w14:textId="65A706DA" w:rsidR="00E878C7" w:rsidRPr="008F43BC" w:rsidRDefault="006248C9" w:rsidP="00E878C7">
    <w:pPr>
      <w:pStyle w:val="Footer"/>
      <w:ind w:right="360"/>
      <w:rPr>
        <w:rFonts w:asciiTheme="minorHAnsi" w:hAnsiTheme="minorHAnsi" w:cstheme="minorHAnsi"/>
      </w:rPr>
    </w:pPr>
    <w:r w:rsidRPr="008F43BC">
      <w:rPr>
        <w:rFonts w:asciiTheme="minorHAnsi" w:hAnsiTheme="minorHAnsi" w:cstheme="minorHAnsi"/>
      </w:rPr>
      <w:fldChar w:fldCharType="begin"/>
    </w:r>
    <w:r w:rsidRPr="008F43BC">
      <w:rPr>
        <w:rFonts w:asciiTheme="minorHAnsi" w:hAnsiTheme="minorHAnsi" w:cstheme="minorHAnsi"/>
      </w:rPr>
      <w:instrText xml:space="preserve"> PAGE  \* MERGEFORMAT </w:instrText>
    </w:r>
    <w:r w:rsidRPr="008F43BC">
      <w:rPr>
        <w:rFonts w:asciiTheme="minorHAnsi" w:hAnsiTheme="minorHAnsi" w:cstheme="minorHAnsi"/>
      </w:rPr>
      <w:fldChar w:fldCharType="separate"/>
    </w:r>
    <w:r w:rsidRPr="008F43BC">
      <w:rPr>
        <w:rFonts w:asciiTheme="minorHAnsi" w:hAnsiTheme="minorHAnsi" w:cstheme="minorHAnsi"/>
        <w:noProof/>
      </w:rPr>
      <w:t>2</w:t>
    </w:r>
    <w:r w:rsidRPr="008F43BC">
      <w:rPr>
        <w:rFonts w:asciiTheme="minorHAnsi" w:hAnsiTheme="minorHAnsi" w:cstheme="minorHAnsi"/>
      </w:rPr>
      <w:fldChar w:fldCharType="end"/>
    </w:r>
    <w:r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Pr="008F43BC">
      <w:rPr>
        <w:rFonts w:asciiTheme="minorHAnsi" w:hAnsiTheme="minorHAnsi" w:cstheme="minorHAnsi"/>
      </w:rPr>
      <w:ptab w:relativeTo="margin" w:alignment="right" w:leader="none"/>
    </w:r>
    <w:r w:rsidR="0036583F">
      <w:rPr>
        <w:rFonts w:asciiTheme="minorHAnsi" w:hAnsiTheme="minorHAnsi" w:cstheme="minorHAnsi"/>
      </w:rPr>
      <w:fldChar w:fldCharType="begin"/>
    </w:r>
    <w:r w:rsidR="0036583F">
      <w:rPr>
        <w:rFonts w:asciiTheme="minorHAnsi" w:hAnsiTheme="minorHAnsi" w:cstheme="minorHAnsi"/>
      </w:rPr>
      <w:instrText xml:space="preserve"> DATE  \* MERGEFORMAT </w:instrText>
    </w:r>
    <w:r w:rsidR="0036583F">
      <w:rPr>
        <w:rFonts w:asciiTheme="minorHAnsi" w:hAnsiTheme="minorHAnsi" w:cstheme="minorHAnsi"/>
      </w:rPr>
      <w:fldChar w:fldCharType="separate"/>
    </w:r>
    <w:r w:rsidR="0043364D">
      <w:rPr>
        <w:rFonts w:asciiTheme="minorHAnsi" w:hAnsiTheme="minorHAnsi" w:cstheme="minorHAnsi"/>
        <w:noProof/>
      </w:rPr>
      <w:t>3/10/2024</w:t>
    </w:r>
    <w:r w:rsidR="0036583F">
      <w:rPr>
        <w:rFonts w:asciiTheme="minorHAnsi" w:hAnsiTheme="minorHAnsi" w:cstheme="minorHAnsi"/>
      </w:rPr>
      <w:fldChar w:fldCharType="end"/>
    </w:r>
    <w:r w:rsidR="001B1EB4" w:rsidRPr="008F43BC">
      <w:rPr>
        <w:rFonts w:asciiTheme="minorHAnsi" w:hAnsiTheme="minorHAnsi" w:cstheme="minorHAns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4BFCD" w14:textId="59FAA2FF" w:rsidR="007F6504" w:rsidRPr="008F43BC" w:rsidRDefault="0036583F" w:rsidP="00670E52">
    <w:pPr>
      <w:pStyle w:val="Footer"/>
      <w:ind w:right="36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fldChar w:fldCharType="begin"/>
    </w:r>
    <w:r>
      <w:rPr>
        <w:rFonts w:asciiTheme="minorHAnsi" w:hAnsiTheme="minorHAnsi" w:cstheme="minorHAnsi"/>
      </w:rPr>
      <w:instrText xml:space="preserve"> DATE  \* MERGEFORMAT </w:instrText>
    </w:r>
    <w:r>
      <w:rPr>
        <w:rFonts w:asciiTheme="minorHAnsi" w:hAnsiTheme="minorHAnsi" w:cstheme="minorHAnsi"/>
      </w:rPr>
      <w:fldChar w:fldCharType="separate"/>
    </w:r>
    <w:r w:rsidR="0043364D">
      <w:rPr>
        <w:rFonts w:asciiTheme="minorHAnsi" w:hAnsiTheme="minorHAnsi" w:cstheme="minorHAnsi"/>
        <w:noProof/>
      </w:rPr>
      <w:t>3/10/2024</w:t>
    </w:r>
    <w:r>
      <w:rPr>
        <w:rFonts w:asciiTheme="minorHAnsi" w:hAnsiTheme="minorHAnsi" w:cstheme="minorHAnsi"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center" w:leader="none"/>
    </w:r>
    <w:r w:rsidR="001B1EB4" w:rsidRPr="008F43BC">
      <w:rPr>
        <w:rFonts w:asciiTheme="minorHAnsi" w:hAnsiTheme="minorHAnsi" w:cstheme="minorHAnsi"/>
      </w:rPr>
      <w:fldChar w:fldCharType="begin"/>
    </w:r>
    <w:r w:rsidR="001B1EB4" w:rsidRPr="008F43BC">
      <w:rPr>
        <w:rFonts w:asciiTheme="minorHAnsi" w:hAnsiTheme="minorHAnsi" w:cstheme="minorHAnsi"/>
      </w:rPr>
      <w:instrText xml:space="preserve"> FILENAME  \* MERGEFORMAT </w:instrText>
    </w:r>
    <w:r w:rsidR="001B1EB4" w:rsidRPr="008F43BC">
      <w:rPr>
        <w:rFonts w:asciiTheme="minorHAnsi" w:hAnsiTheme="minorHAnsi" w:cstheme="minorHAnsi"/>
      </w:rPr>
      <w:fldChar w:fldCharType="separate"/>
    </w:r>
    <w:r w:rsidR="001B1EB4" w:rsidRPr="008F43BC">
      <w:rPr>
        <w:rFonts w:asciiTheme="minorHAnsi" w:hAnsiTheme="minorHAnsi" w:cstheme="minorHAnsi"/>
        <w:noProof/>
      </w:rPr>
      <w:t>AQuA-reference.docx</w:t>
    </w:r>
    <w:r w:rsidR="001B1EB4" w:rsidRPr="008F43BC">
      <w:rPr>
        <w:rFonts w:asciiTheme="minorHAnsi" w:hAnsiTheme="minorHAnsi" w:cstheme="minorHAnsi"/>
        <w:noProof/>
      </w:rPr>
      <w:fldChar w:fldCharType="end"/>
    </w:r>
    <w:r w:rsidR="006248C9" w:rsidRPr="008F43BC">
      <w:rPr>
        <w:rFonts w:asciiTheme="minorHAnsi" w:hAnsiTheme="minorHAnsi" w:cstheme="minorHAnsi"/>
      </w:rPr>
      <w:ptab w:relativeTo="margin" w:alignment="right" w:leader="none"/>
    </w:r>
    <w:r w:rsidR="006248C9" w:rsidRPr="008F43BC">
      <w:rPr>
        <w:rFonts w:asciiTheme="minorHAnsi" w:hAnsiTheme="minorHAnsi" w:cstheme="minorHAnsi"/>
      </w:rPr>
      <w:fldChar w:fldCharType="begin"/>
    </w:r>
    <w:r w:rsidR="006248C9" w:rsidRPr="008F43BC">
      <w:rPr>
        <w:rFonts w:asciiTheme="minorHAnsi" w:hAnsiTheme="minorHAnsi" w:cstheme="minorHAnsi"/>
      </w:rPr>
      <w:instrText xml:space="preserve"> PAGE  \* MERGEFORMAT </w:instrText>
    </w:r>
    <w:r w:rsidR="006248C9" w:rsidRPr="008F43BC">
      <w:rPr>
        <w:rFonts w:asciiTheme="minorHAnsi" w:hAnsiTheme="minorHAnsi" w:cstheme="minorHAnsi"/>
      </w:rPr>
      <w:fldChar w:fldCharType="separate"/>
    </w:r>
    <w:r w:rsidR="006248C9" w:rsidRPr="008F43BC">
      <w:rPr>
        <w:rFonts w:asciiTheme="minorHAnsi" w:hAnsiTheme="minorHAnsi" w:cstheme="minorHAnsi"/>
        <w:noProof/>
      </w:rPr>
      <w:t>1</w:t>
    </w:r>
    <w:r w:rsidR="006248C9" w:rsidRPr="008F43BC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98448" w14:textId="77777777" w:rsidR="00227C05" w:rsidRDefault="00227C05" w:rsidP="007F6504">
      <w:r>
        <w:separator/>
      </w:r>
    </w:p>
  </w:footnote>
  <w:footnote w:type="continuationSeparator" w:id="0">
    <w:p w14:paraId="39211601" w14:textId="77777777" w:rsidR="00227C05" w:rsidRDefault="00227C05" w:rsidP="007F6504">
      <w:r>
        <w:continuationSeparator/>
      </w:r>
    </w:p>
  </w:footnote>
  <w:footnote w:id="1">
    <w:p w14:paraId="1737FFC7" w14:textId="77777777" w:rsidR="009175DB" w:rsidRDefault="009175DB" w:rsidP="009175D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3534E" w14:textId="77777777" w:rsidR="00C329B5" w:rsidRPr="0036351C" w:rsidRDefault="00C329B5" w:rsidP="00C329B5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672A64B8" wp14:editId="609DBF75">
          <wp:simplePos x="0" y="0"/>
          <wp:positionH relativeFrom="column">
            <wp:posOffset>-31841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829806245" name="Picture 1829806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-186743135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52DF9A2C" w14:textId="16BB71AF" w:rsidR="00C329B5" w:rsidRDefault="00C329B5" w:rsidP="00C329B5"/>
  <w:p w14:paraId="2413F9DC" w14:textId="300509C9" w:rsidR="00C329B5" w:rsidRDefault="000330AC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9AB3A" wp14:editId="6EFC0533">
              <wp:simplePos x="0" y="0"/>
              <wp:positionH relativeFrom="column">
                <wp:posOffset>1177668</wp:posOffset>
              </wp:positionH>
              <wp:positionV relativeFrom="paragraph">
                <wp:posOffset>85090</wp:posOffset>
              </wp:positionV>
              <wp:extent cx="4502785" cy="0"/>
              <wp:effectExtent l="0" t="0" r="0" b="0"/>
              <wp:wrapNone/>
              <wp:docPr id="399446082" name="Straight Connector 3994460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62257C" id="Straight Connector 39944608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75pt,6.7pt" to="447.3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" strokecolor="black [3200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816A1" w14:textId="77777777" w:rsidR="007F6504" w:rsidRPr="0036351C" w:rsidRDefault="007F6504" w:rsidP="007C1146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4349DCAF" wp14:editId="03A3F53A">
          <wp:simplePos x="0" y="0"/>
          <wp:positionH relativeFrom="column">
            <wp:posOffset>4525645</wp:posOffset>
          </wp:positionH>
          <wp:positionV relativeFrom="paragraph">
            <wp:posOffset>-208915</wp:posOffset>
          </wp:positionV>
          <wp:extent cx="1058400" cy="608400"/>
          <wp:effectExtent l="0" t="0" r="889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351C">
      <w:rPr>
        <w:b/>
        <w:noProof/>
        <w:lang w:eastAsia="en-AU"/>
      </w:rPr>
      <w:t xml:space="preserve"> </w:t>
    </w:r>
    <w:sdt>
      <w:sdtPr>
        <w:rPr>
          <w:b/>
          <w:noProof/>
          <w:sz w:val="32"/>
          <w:szCs w:val="28"/>
          <w:lang w:eastAsia="en-AU"/>
        </w:rPr>
        <w:alias w:val="Title"/>
        <w:tag w:val=""/>
        <w:id w:val="18859044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1303">
          <w:rPr>
            <w:rStyle w:val="PlaceholderText"/>
          </w:rPr>
          <w:t>[Title]</w:t>
        </w:r>
      </w:sdtContent>
    </w:sdt>
  </w:p>
  <w:p w14:paraId="3C190225" w14:textId="77777777" w:rsidR="007F6504" w:rsidRDefault="00871467" w:rsidP="007F6504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37727" wp14:editId="53FEFF24">
              <wp:simplePos x="0" y="0"/>
              <wp:positionH relativeFrom="column">
                <wp:posOffset>-25400</wp:posOffset>
              </wp:positionH>
              <wp:positionV relativeFrom="paragraph">
                <wp:posOffset>230505</wp:posOffset>
              </wp:positionV>
              <wp:extent cx="450278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27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C5C91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pt,18.15pt" to="352.5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E725C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1CC8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40F8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4870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85C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CEB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89F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CCFB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8A6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723859">
    <w:abstractNumId w:val="0"/>
  </w:num>
  <w:num w:numId="2" w16cid:durableId="23488345">
    <w:abstractNumId w:val="1"/>
  </w:num>
  <w:num w:numId="3" w16cid:durableId="1202741453">
    <w:abstractNumId w:val="2"/>
  </w:num>
  <w:num w:numId="4" w16cid:durableId="1585607232">
    <w:abstractNumId w:val="3"/>
  </w:num>
  <w:num w:numId="5" w16cid:durableId="1232929789">
    <w:abstractNumId w:val="8"/>
  </w:num>
  <w:num w:numId="6" w16cid:durableId="1976330842">
    <w:abstractNumId w:val="4"/>
  </w:num>
  <w:num w:numId="7" w16cid:durableId="1531064372">
    <w:abstractNumId w:val="5"/>
  </w:num>
  <w:num w:numId="8" w16cid:durableId="170221058">
    <w:abstractNumId w:val="6"/>
  </w:num>
  <w:num w:numId="9" w16cid:durableId="546451965">
    <w:abstractNumId w:val="7"/>
  </w:num>
  <w:num w:numId="10" w16cid:durableId="6146724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06CBC"/>
    <w:rsid w:val="0002137A"/>
    <w:rsid w:val="000330AC"/>
    <w:rsid w:val="000C378D"/>
    <w:rsid w:val="000F0324"/>
    <w:rsid w:val="00101926"/>
    <w:rsid w:val="00102AFF"/>
    <w:rsid w:val="00104A74"/>
    <w:rsid w:val="00131045"/>
    <w:rsid w:val="0013347C"/>
    <w:rsid w:val="00186A90"/>
    <w:rsid w:val="001B1EB4"/>
    <w:rsid w:val="001C3E1C"/>
    <w:rsid w:val="002127E5"/>
    <w:rsid w:val="00217A79"/>
    <w:rsid w:val="00227C05"/>
    <w:rsid w:val="0023653C"/>
    <w:rsid w:val="00237D5D"/>
    <w:rsid w:val="00282594"/>
    <w:rsid w:val="002851C0"/>
    <w:rsid w:val="002A4100"/>
    <w:rsid w:val="002E0F9E"/>
    <w:rsid w:val="002E410D"/>
    <w:rsid w:val="00341A7C"/>
    <w:rsid w:val="003520F1"/>
    <w:rsid w:val="0036583F"/>
    <w:rsid w:val="0038097C"/>
    <w:rsid w:val="003B5158"/>
    <w:rsid w:val="0040678B"/>
    <w:rsid w:val="0042544D"/>
    <w:rsid w:val="0043364D"/>
    <w:rsid w:val="00483BA0"/>
    <w:rsid w:val="00510AE1"/>
    <w:rsid w:val="00541BB7"/>
    <w:rsid w:val="005763A5"/>
    <w:rsid w:val="00597E04"/>
    <w:rsid w:val="005E3116"/>
    <w:rsid w:val="00610E2D"/>
    <w:rsid w:val="006248C9"/>
    <w:rsid w:val="00670E52"/>
    <w:rsid w:val="0070751F"/>
    <w:rsid w:val="00736CBC"/>
    <w:rsid w:val="007571D4"/>
    <w:rsid w:val="007B3877"/>
    <w:rsid w:val="007C1146"/>
    <w:rsid w:val="007D445E"/>
    <w:rsid w:val="007F6504"/>
    <w:rsid w:val="00814B06"/>
    <w:rsid w:val="0084274D"/>
    <w:rsid w:val="00871467"/>
    <w:rsid w:val="008D5CE4"/>
    <w:rsid w:val="008F43BC"/>
    <w:rsid w:val="009175DB"/>
    <w:rsid w:val="00A347D3"/>
    <w:rsid w:val="00A35CA3"/>
    <w:rsid w:val="00A400AC"/>
    <w:rsid w:val="00AC3012"/>
    <w:rsid w:val="00B3399A"/>
    <w:rsid w:val="00B34F5C"/>
    <w:rsid w:val="00B71BC7"/>
    <w:rsid w:val="00BA6574"/>
    <w:rsid w:val="00BB36D1"/>
    <w:rsid w:val="00C03AF4"/>
    <w:rsid w:val="00C329B5"/>
    <w:rsid w:val="00C43762"/>
    <w:rsid w:val="00CF32C8"/>
    <w:rsid w:val="00D24FE7"/>
    <w:rsid w:val="00E1400D"/>
    <w:rsid w:val="00E5577E"/>
    <w:rsid w:val="00E77083"/>
    <w:rsid w:val="00E878C7"/>
    <w:rsid w:val="00ED3CBB"/>
    <w:rsid w:val="00F80179"/>
    <w:rsid w:val="00FB6088"/>
    <w:rsid w:val="00FE36C3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536FD"/>
  <w15:chartTrackingRefBased/>
  <w15:docId w15:val="{FD44DC26-DB15-B343-85FB-8F2CB81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90"/>
    <w:pPr>
      <w:spacing w:after="0" w:line="240" w:lineRule="auto"/>
    </w:pPr>
    <w:rPr>
      <w:rFonts w:ascii="Inter" w:hAnsi="Inte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083"/>
    <w:pPr>
      <w:keepNext/>
      <w:keepLines/>
      <w:spacing w:before="240" w:line="259" w:lineRule="auto"/>
      <w:outlineLvl w:val="0"/>
    </w:pPr>
    <w:rPr>
      <w:rFonts w:ascii="Inter SemiBold" w:eastAsiaTheme="majorEastAsia" w:hAnsi="Inter SemiBol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083"/>
    <w:pPr>
      <w:keepNext/>
      <w:keepLines/>
      <w:spacing w:before="120" w:line="259" w:lineRule="auto"/>
      <w:outlineLvl w:val="1"/>
    </w:pPr>
    <w:rPr>
      <w:rFonts w:ascii="Inter SemiBold" w:eastAsiaTheme="majorEastAsia" w:hAnsi="Inter SemiBold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083"/>
    <w:pPr>
      <w:keepNext/>
      <w:keepLines/>
      <w:spacing w:before="120" w:line="259" w:lineRule="auto"/>
      <w:outlineLvl w:val="2"/>
    </w:pPr>
    <w:rPr>
      <w:rFonts w:ascii="Inter SemiBold" w:eastAsiaTheme="majorEastAsia" w:hAnsi="Inter SemiBol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083"/>
    <w:pPr>
      <w:keepNext/>
      <w:keepLines/>
      <w:spacing w:before="40" w:line="259" w:lineRule="auto"/>
      <w:outlineLvl w:val="3"/>
    </w:pPr>
    <w:rPr>
      <w:rFonts w:ascii="Inter SemiBold" w:eastAsiaTheme="majorEastAsia" w:hAnsi="Inter SemiBold" w:cstheme="majorBidi"/>
      <w:b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A90"/>
    <w:pPr>
      <w:keepNext/>
      <w:keepLines/>
      <w:spacing w:before="40" w:line="259" w:lineRule="auto"/>
      <w:outlineLvl w:val="4"/>
    </w:pPr>
    <w:rPr>
      <w:rFonts w:ascii="Inter SemiBold Italic" w:eastAsiaTheme="majorEastAsia" w:hAnsi="Inter SemiBold Italic" w:cstheme="majorBidi"/>
      <w:b/>
      <w:color w:val="9B9B9B"/>
      <w:sz w:val="21"/>
      <w:szCs w:val="22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86A90"/>
    <w:pPr>
      <w:keepNext/>
      <w:keepLines/>
      <w:spacing w:before="200"/>
      <w:outlineLvl w:val="5"/>
    </w:pPr>
    <w:rPr>
      <w:rFonts w:eastAsiaTheme="majorEastAsia" w:cstheme="majorBidi"/>
      <w:i/>
      <w:color w:val="9B9B9B"/>
      <w:sz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86A90"/>
    <w:pPr>
      <w:keepNext/>
      <w:keepLines/>
      <w:spacing w:before="200"/>
      <w:outlineLvl w:val="6"/>
    </w:pPr>
    <w:rPr>
      <w:rFonts w:eastAsiaTheme="majorEastAsia" w:cstheme="majorBidi"/>
      <w:i/>
      <w:color w:val="9B9B9B"/>
      <w:sz w:val="1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86A90"/>
    <w:pPr>
      <w:keepNext/>
      <w:keepLines/>
      <w:spacing w:before="200"/>
      <w:outlineLvl w:val="7"/>
    </w:pPr>
    <w:rPr>
      <w:rFonts w:eastAsiaTheme="majorEastAsia" w:cstheme="majorBidi"/>
      <w:i/>
      <w:color w:val="9B9B9B"/>
      <w:sz w:val="1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86A90"/>
    <w:pPr>
      <w:keepNext/>
      <w:keepLines/>
      <w:spacing w:before="200"/>
      <w:outlineLvl w:val="8"/>
    </w:pPr>
    <w:rPr>
      <w:rFonts w:eastAsiaTheme="majorEastAsia" w:cstheme="majorBidi"/>
      <w:i/>
      <w:color w:val="9B9B9B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4100"/>
    <w:pPr>
      <w:tabs>
        <w:tab w:val="center" w:pos="4513"/>
        <w:tab w:val="right" w:pos="9026"/>
      </w:tabs>
    </w:pPr>
    <w:rPr>
      <w:sz w:val="18"/>
      <w:szCs w:val="22"/>
    </w:rPr>
  </w:style>
  <w:style w:type="character" w:customStyle="1" w:styleId="HeaderChar">
    <w:name w:val="Header Char"/>
    <w:basedOn w:val="DefaultParagraphFont"/>
    <w:link w:val="Header"/>
    <w:rsid w:val="002A4100"/>
    <w:rPr>
      <w:rFonts w:ascii="Inter" w:hAnsi="Inter"/>
      <w:sz w:val="18"/>
    </w:rPr>
  </w:style>
  <w:style w:type="paragraph" w:styleId="Footer">
    <w:name w:val="footer"/>
    <w:basedOn w:val="Normal"/>
    <w:link w:val="FooterChar"/>
    <w:uiPriority w:val="99"/>
    <w:unhideWhenUsed/>
    <w:rsid w:val="002A4100"/>
    <w:pPr>
      <w:tabs>
        <w:tab w:val="center" w:pos="4513"/>
        <w:tab w:val="right" w:pos="9026"/>
      </w:tabs>
    </w:pPr>
    <w:rPr>
      <w:rFonts w:ascii="Inter Light" w:hAnsi="Inter Light"/>
      <w:color w:val="7F7F7F" w:themeColor="text1" w:themeTint="80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A4100"/>
    <w:rPr>
      <w:rFonts w:ascii="Inter Light" w:hAnsi="Inter Light"/>
      <w:color w:val="7F7F7F" w:themeColor="text1" w:themeTint="80"/>
      <w:sz w:val="18"/>
    </w:rPr>
  </w:style>
  <w:style w:type="character" w:styleId="PlaceholderText">
    <w:name w:val="Placeholder Text"/>
    <w:basedOn w:val="DefaultParagraphFont"/>
    <w:uiPriority w:val="99"/>
    <w:semiHidden/>
    <w:rsid w:val="007F65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7083"/>
    <w:rPr>
      <w:rFonts w:ascii="Inter SemiBold" w:eastAsiaTheme="majorEastAsia" w:hAnsi="Inter SemiBol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083"/>
    <w:rPr>
      <w:rFonts w:ascii="Inter SemiBold" w:eastAsiaTheme="majorEastAsia" w:hAnsi="Inter SemiBold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083"/>
    <w:rPr>
      <w:rFonts w:ascii="Inter SemiBold" w:eastAsiaTheme="majorEastAsia" w:hAnsi="Inter SemiBol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7083"/>
    <w:rPr>
      <w:rFonts w:ascii="Inter SemiBold" w:eastAsiaTheme="majorEastAsia" w:hAnsi="Inter SemiBold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86A90"/>
    <w:rPr>
      <w:rFonts w:ascii="Inter SemiBold Italic" w:eastAsiaTheme="majorEastAsia" w:hAnsi="Inter SemiBold Italic" w:cstheme="majorBidi"/>
      <w:b/>
      <w:color w:val="9B9B9B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sid w:val="00186A90"/>
    <w:rPr>
      <w:rFonts w:ascii="Inter" w:eastAsiaTheme="majorEastAsia" w:hAnsi="Inter" w:cstheme="majorBidi"/>
      <w:i/>
      <w:color w:val="9B9B9B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86A90"/>
    <w:rPr>
      <w:rFonts w:ascii="Inter" w:eastAsiaTheme="majorEastAsia" w:hAnsi="Inter" w:cstheme="majorBidi"/>
      <w:i/>
      <w:color w:val="9B9B9B"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86A90"/>
    <w:rPr>
      <w:rFonts w:ascii="Inter" w:eastAsiaTheme="majorEastAsia" w:hAnsi="Inter" w:cstheme="majorBidi"/>
      <w:i/>
      <w:color w:val="9B9B9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86A90"/>
    <w:rPr>
      <w:rFonts w:ascii="Inter" w:eastAsiaTheme="majorEastAsia" w:hAnsi="Inter" w:cstheme="majorBidi"/>
      <w:i/>
      <w:color w:val="9B9B9B"/>
      <w:sz w:val="18"/>
      <w:szCs w:val="24"/>
    </w:rPr>
  </w:style>
  <w:style w:type="paragraph" w:styleId="BodyText">
    <w:name w:val="Body Text"/>
    <w:basedOn w:val="Normal"/>
    <w:link w:val="BodyTextChar"/>
    <w:qFormat/>
    <w:rsid w:val="00186A90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186A90"/>
    <w:rPr>
      <w:rFonts w:ascii="Inter" w:hAnsi="Inter"/>
      <w:szCs w:val="24"/>
    </w:rPr>
  </w:style>
  <w:style w:type="paragraph" w:customStyle="1" w:styleId="FirstParagraph">
    <w:name w:val="First Paragraph"/>
    <w:basedOn w:val="BodyText"/>
    <w:next w:val="BodyText"/>
    <w:qFormat/>
    <w:rsid w:val="0002137A"/>
  </w:style>
  <w:style w:type="paragraph" w:customStyle="1" w:styleId="Compact">
    <w:name w:val="Compact"/>
    <w:basedOn w:val="BodyText"/>
    <w:qFormat/>
    <w:rsid w:val="0043364D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link w:val="TitleChar"/>
    <w:qFormat/>
    <w:rsid w:val="008F43BC"/>
    <w:pPr>
      <w:keepNext/>
      <w:keepLines/>
      <w:spacing w:before="480" w:after="240"/>
      <w:jc w:val="center"/>
    </w:pPr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F43BC"/>
    <w:rPr>
      <w:rFonts w:ascii="Inter Semi Bold" w:eastAsiaTheme="majorEastAsia" w:hAnsi="Inter Semi Bold" w:cstheme="majorBidi"/>
      <w:b/>
      <w:bCs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8F43B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F43BC"/>
    <w:rPr>
      <w:rFonts w:ascii="Inter Semi Bold" w:eastAsiaTheme="majorEastAsia" w:hAnsi="Inter Semi Bold" w:cstheme="majorBidi"/>
      <w:b/>
      <w:bCs/>
      <w:sz w:val="30"/>
      <w:szCs w:val="30"/>
      <w:lang w:val="en-US"/>
    </w:rPr>
  </w:style>
  <w:style w:type="paragraph" w:customStyle="1" w:styleId="Author">
    <w:name w:val="Author"/>
    <w:next w:val="BodyText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paragraph" w:styleId="Date">
    <w:name w:val="Date"/>
    <w:next w:val="BodyText"/>
    <w:link w:val="DateChar"/>
    <w:qFormat/>
    <w:rsid w:val="00BA6574"/>
    <w:pPr>
      <w:keepNext/>
      <w:keepLines/>
      <w:spacing w:after="200" w:line="240" w:lineRule="auto"/>
      <w:jc w:val="center"/>
    </w:pPr>
    <w:rPr>
      <w:rFonts w:ascii="Inter" w:hAnsi="Inter"/>
      <w:sz w:val="24"/>
      <w:szCs w:val="24"/>
    </w:rPr>
  </w:style>
  <w:style w:type="character" w:customStyle="1" w:styleId="DateChar">
    <w:name w:val="Date Char"/>
    <w:basedOn w:val="DefaultParagraphFont"/>
    <w:link w:val="Date"/>
    <w:rsid w:val="00BA6574"/>
    <w:rPr>
      <w:rFonts w:ascii="Inter" w:hAnsi="Inter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510AE1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9175DB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02137A"/>
    <w:pPr>
      <w:spacing w:after="20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02137A"/>
    <w:rPr>
      <w:sz w:val="18"/>
      <w:szCs w:val="24"/>
    </w:rPr>
  </w:style>
  <w:style w:type="table" w:customStyle="1" w:styleId="Table">
    <w:name w:val="Table"/>
    <w:semiHidden/>
    <w:unhideWhenUsed/>
    <w:qFormat/>
    <w:rsid w:val="009175DB"/>
    <w:pPr>
      <w:spacing w:after="200" w:line="240" w:lineRule="auto"/>
    </w:pPr>
    <w:rPr>
      <w:sz w:val="20"/>
      <w:szCs w:val="20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2137A"/>
    <w:pPr>
      <w:keepNext/>
      <w:keepLines/>
    </w:pPr>
    <w:rPr>
      <w:b/>
      <w:sz w:val="22"/>
    </w:rPr>
  </w:style>
  <w:style w:type="paragraph" w:customStyle="1" w:styleId="Definition">
    <w:name w:val="Definition"/>
    <w:basedOn w:val="Normal"/>
    <w:rsid w:val="0002137A"/>
    <w:pPr>
      <w:spacing w:after="200"/>
    </w:pPr>
    <w:rPr>
      <w:sz w:val="22"/>
    </w:rPr>
  </w:style>
  <w:style w:type="paragraph" w:customStyle="1" w:styleId="TableCaption">
    <w:name w:val="Table Caption"/>
    <w:basedOn w:val="Caption"/>
    <w:rsid w:val="0043364D"/>
    <w:pPr>
      <w:keepNext/>
      <w:spacing w:after="120"/>
    </w:pPr>
    <w:rPr>
      <w:iCs w:val="0"/>
      <w:color w:val="9B9B9B"/>
      <w:sz w:val="20"/>
      <w:szCs w:val="24"/>
    </w:rPr>
  </w:style>
  <w:style w:type="paragraph" w:customStyle="1" w:styleId="ImageCaption">
    <w:name w:val="Image Caption"/>
    <w:basedOn w:val="Caption"/>
    <w:rsid w:val="0043364D"/>
    <w:pPr>
      <w:spacing w:after="120"/>
    </w:pPr>
    <w:rPr>
      <w:iCs w:val="0"/>
      <w:color w:val="9B9B9B"/>
      <w:sz w:val="20"/>
      <w:szCs w:val="24"/>
    </w:rPr>
  </w:style>
  <w:style w:type="character" w:customStyle="1" w:styleId="VerbatimChar">
    <w:name w:val="Verbatim Char"/>
    <w:basedOn w:val="DefaultParagraphFont"/>
    <w:rsid w:val="003B5158"/>
    <w:rPr>
      <w:rFonts w:ascii="Consolas" w:hAnsi="Consolas"/>
      <w:sz w:val="24"/>
    </w:rPr>
  </w:style>
  <w:style w:type="character" w:styleId="FootnoteReference">
    <w:name w:val="footnote reference"/>
    <w:basedOn w:val="DefaultParagraphFont"/>
    <w:rsid w:val="009175DB"/>
    <w:rPr>
      <w:vertAlign w:val="superscript"/>
    </w:rPr>
  </w:style>
  <w:style w:type="character" w:styleId="Hyperlink">
    <w:name w:val="Hyperlink"/>
    <w:basedOn w:val="DefaultParagraphFont"/>
    <w:rsid w:val="0038097C"/>
    <w:rPr>
      <w:color w:val="EC008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5D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BoldCentred">
    <w:name w:val="Bold Centred"/>
    <w:basedOn w:val="BodyText"/>
    <w:next w:val="BodyText"/>
    <w:qFormat/>
    <w:rsid w:val="00814B06"/>
    <w:pPr>
      <w:jc w:val="center"/>
    </w:pPr>
    <w:rPr>
      <w:b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E878C7"/>
  </w:style>
  <w:style w:type="character" w:styleId="SubtleEmphasis">
    <w:name w:val="Subtle Emphasis"/>
    <w:basedOn w:val="DefaultParagraphFont"/>
    <w:uiPriority w:val="19"/>
    <w:qFormat/>
    <w:rsid w:val="008F43BC"/>
    <w:rPr>
      <w:i/>
      <w:iCs/>
      <w:color w:val="9B9B9B"/>
    </w:rPr>
  </w:style>
  <w:style w:type="character" w:styleId="IntenseEmphasis">
    <w:name w:val="Intense Emphasis"/>
    <w:basedOn w:val="DefaultParagraphFont"/>
    <w:uiPriority w:val="21"/>
    <w:qFormat/>
    <w:rsid w:val="008F43BC"/>
    <w:rPr>
      <w:i/>
      <w:iCs/>
      <w:color w:val="EC008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C008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BC"/>
    <w:rPr>
      <w:i/>
      <w:iCs/>
      <w:color w:val="EC008C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3BC"/>
    <w:pPr>
      <w:spacing w:line="240" w:lineRule="auto"/>
      <w:outlineLvl w:val="9"/>
    </w:pPr>
    <w:rPr>
      <w:rFonts w:asciiTheme="majorHAnsi" w:hAnsiTheme="majorHAnsi"/>
    </w:rPr>
  </w:style>
  <w:style w:type="character" w:styleId="IntenseReference">
    <w:name w:val="Intense Reference"/>
    <w:basedOn w:val="DefaultParagraphFont"/>
    <w:uiPriority w:val="32"/>
    <w:qFormat/>
    <w:rsid w:val="008F43BC"/>
    <w:rPr>
      <w:b/>
      <w:bCs/>
      <w:smallCaps/>
      <w:color w:val="EC008C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ne/Library/CloudStorage/OneDrive-Personal/AQuA%20Administration/Policies%20Procedures%20and%20Forms/Templates/AQuA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AQuA.dotm</Template>
  <TotalTime>68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Australian Queer Archives</Company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 Chionh</dc:creator>
  <cp:keywords/>
  <dc:description/>
  <cp:lastModifiedBy>Claudine Chionh</cp:lastModifiedBy>
  <cp:revision>31</cp:revision>
  <dcterms:created xsi:type="dcterms:W3CDTF">2021-09-20T07:30:00Z</dcterms:created>
  <dcterms:modified xsi:type="dcterms:W3CDTF">2024-10-03T05:21:00Z</dcterms:modified>
  <cp:category/>
</cp:coreProperties>
</file>